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4AA6" w14:textId="393498E6" w:rsidR="00973190" w:rsidRDefault="00804EEF" w:rsidP="00322C12">
      <w:pPr>
        <w:ind w:left="778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FA8013" wp14:editId="13557A99">
                <wp:simplePos x="0" y="0"/>
                <wp:positionH relativeFrom="column">
                  <wp:posOffset>5457825</wp:posOffset>
                </wp:positionH>
                <wp:positionV relativeFrom="paragraph">
                  <wp:posOffset>213995</wp:posOffset>
                </wp:positionV>
                <wp:extent cx="272415" cy="1257300"/>
                <wp:effectExtent l="57150" t="0" r="32385" b="571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F5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429.75pt;margin-top:16.85pt;width:21.45pt;height:9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" strokecolor="#bc4542 [3045]">
                <v:stroke endarrow="block"/>
              </v:shape>
            </w:pict>
          </mc:Fallback>
        </mc:AlternateContent>
      </w:r>
      <w:r>
        <w:t xml:space="preserve">% </w:t>
      </w:r>
      <w:r w:rsidR="00322C12">
        <w:t>H2O</w:t>
      </w:r>
    </w:p>
    <w:p w14:paraId="245BCF41" w14:textId="7AC04172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76006" wp14:editId="5A9496E7">
                <wp:simplePos x="0" y="0"/>
                <wp:positionH relativeFrom="column">
                  <wp:posOffset>4596764</wp:posOffset>
                </wp:positionH>
                <wp:positionV relativeFrom="paragraph">
                  <wp:posOffset>217170</wp:posOffset>
                </wp:positionV>
                <wp:extent cx="718185" cy="1524000"/>
                <wp:effectExtent l="0" t="0" r="81915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FFFA" id="Connettore 2 19" o:spid="_x0000_s1026" type="#_x0000_t32" style="position:absolute;margin-left:361.95pt;margin-top:17.1pt;width:56.55pt;height:1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16AA0" wp14:editId="436C1A53">
                <wp:simplePos x="0" y="0"/>
                <wp:positionH relativeFrom="column">
                  <wp:posOffset>6324599</wp:posOffset>
                </wp:positionH>
                <wp:positionV relativeFrom="paragraph">
                  <wp:posOffset>198120</wp:posOffset>
                </wp:positionV>
                <wp:extent cx="291465" cy="1473835"/>
                <wp:effectExtent l="57150" t="0" r="32385" b="501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147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1686" id="Connettore 2 17" o:spid="_x0000_s1026" type="#_x0000_t32" style="position:absolute;margin-left:498pt;margin-top:15.6pt;width:22.95pt;height:116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" strokecolor="#bc4542 [3045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Umidità</w:t>
      </w:r>
      <w:r>
        <w:tab/>
      </w:r>
      <w:r>
        <w:tab/>
      </w:r>
      <w:r>
        <w:tab/>
      </w:r>
      <w:r>
        <w:tab/>
        <w:t>Stato sterilizzatore (ON/OFF)</w:t>
      </w:r>
    </w:p>
    <w:p w14:paraId="0C2AD4ED" w14:textId="38B7B5A5" w:rsidR="00973190" w:rsidRDefault="00973190" w:rsidP="00973190">
      <w:r>
        <w:rPr>
          <w:noProof/>
        </w:rPr>
        <w:drawing>
          <wp:anchor distT="0" distB="0" distL="114300" distR="114300" simplePos="0" relativeHeight="251658240" behindDoc="1" locked="0" layoutInCell="1" allowOverlap="1" wp14:anchorId="0F6A7B71" wp14:editId="1BFC5DED">
            <wp:simplePos x="0" y="0"/>
            <wp:positionH relativeFrom="column">
              <wp:posOffset>2244090</wp:posOffset>
            </wp:positionH>
            <wp:positionV relativeFrom="paragraph">
              <wp:posOffset>330477</wp:posOffset>
            </wp:positionV>
            <wp:extent cx="5204298" cy="304800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98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055181" w14:textId="4F90BA4F" w:rsidR="00973190" w:rsidRPr="00973190" w:rsidRDefault="00973190" w:rsidP="00973190">
      <w:pPr>
        <w:jc w:val="left"/>
      </w:pPr>
      <w:r>
        <w:br w:type="textWrapping" w:clear="all"/>
      </w:r>
    </w:p>
    <w:p w14:paraId="1ACD96FB" w14:textId="28E8B7AF" w:rsidR="00774EC8" w:rsidRP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B86ED" wp14:editId="1ACDF4B7">
                <wp:simplePos x="0" y="0"/>
                <wp:positionH relativeFrom="column">
                  <wp:posOffset>7228840</wp:posOffset>
                </wp:positionH>
                <wp:positionV relativeFrom="paragraph">
                  <wp:posOffset>122555</wp:posOffset>
                </wp:positionV>
                <wp:extent cx="367665" cy="45719"/>
                <wp:effectExtent l="38100" t="38100" r="13335" b="8826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99A5" id="Connettore 2 13" o:spid="_x0000_s1026" type="#_x0000_t32" style="position:absolute;margin-left:569.2pt;margin-top:9.65pt;width:28.9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1FBDE" wp14:editId="0A12EFEF">
                <wp:simplePos x="0" y="0"/>
                <wp:positionH relativeFrom="column">
                  <wp:posOffset>1362075</wp:posOffset>
                </wp:positionH>
                <wp:positionV relativeFrom="paragraph">
                  <wp:posOffset>91440</wp:posOffset>
                </wp:positionV>
                <wp:extent cx="2076450" cy="45719"/>
                <wp:effectExtent l="0" t="38100" r="38100" b="8826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C1F4" id="Connettore 2 8" o:spid="_x0000_s1026" type="#_x0000_t32" style="position:absolute;margin-left:107.25pt;margin-top:7.2pt;width:163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" strokecolor="#bc4542 [3045]">
                <v:stroke endarrow="block"/>
              </v:shape>
            </w:pict>
          </mc:Fallback>
        </mc:AlternateContent>
      </w:r>
      <w:r w:rsidR="00973190">
        <w:t>Temperatura</w:t>
      </w:r>
      <w:r>
        <w:t xml:space="preserve"> EXT</w:t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  <w:t>Stagione</w:t>
      </w:r>
    </w:p>
    <w:p w14:paraId="181A6972" w14:textId="022E01D8" w:rsidR="00601DA6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4CA3F" wp14:editId="79808BC4">
                <wp:simplePos x="0" y="0"/>
                <wp:positionH relativeFrom="column">
                  <wp:posOffset>1409700</wp:posOffset>
                </wp:positionH>
                <wp:positionV relativeFrom="paragraph">
                  <wp:posOffset>102870</wp:posOffset>
                </wp:positionV>
                <wp:extent cx="2076450" cy="45719"/>
                <wp:effectExtent l="0" t="38100" r="38100" b="8826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8FE7" id="Connettore 2 4" o:spid="_x0000_s1026" type="#_x0000_t32" style="position:absolute;margin-left:111pt;margin-top:8.1pt;width:163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36001" wp14:editId="15EF9236">
                <wp:simplePos x="0" y="0"/>
                <wp:positionH relativeFrom="column">
                  <wp:posOffset>1504950</wp:posOffset>
                </wp:positionH>
                <wp:positionV relativeFrom="paragraph">
                  <wp:posOffset>102870</wp:posOffset>
                </wp:positionV>
                <wp:extent cx="0" cy="0"/>
                <wp:effectExtent l="0" t="0" r="0" b="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4F2EC" id="Connettore 2 3" o:spid="_x0000_s1026" type="#_x0000_t32" style="position:absolute;margin-left:118.5pt;margin-top:8.1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" strokecolor="#4579b8 [3044]">
                <v:stroke endarrow="block"/>
              </v:shape>
            </w:pict>
          </mc:Fallback>
        </mc:AlternateContent>
      </w:r>
      <w:r w:rsidR="00973190">
        <w:t>% Comando FAN1</w:t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</w:p>
    <w:p w14:paraId="43C50476" w14:textId="6FD171AD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324D2" wp14:editId="1D386652">
                <wp:simplePos x="0" y="0"/>
                <wp:positionH relativeFrom="column">
                  <wp:posOffset>7153275</wp:posOffset>
                </wp:positionH>
                <wp:positionV relativeFrom="paragraph">
                  <wp:posOffset>102870</wp:posOffset>
                </wp:positionV>
                <wp:extent cx="367665" cy="45719"/>
                <wp:effectExtent l="38100" t="38100" r="13335" b="8826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0D08" id="Connettore 2 14" o:spid="_x0000_s1026" type="#_x0000_t32" style="position:absolute;margin-left:563.25pt;margin-top:8.1pt;width:28.9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B14CD" wp14:editId="390EAC06">
                <wp:simplePos x="0" y="0"/>
                <wp:positionH relativeFrom="column">
                  <wp:posOffset>2162175</wp:posOffset>
                </wp:positionH>
                <wp:positionV relativeFrom="paragraph">
                  <wp:posOffset>51435</wp:posOffset>
                </wp:positionV>
                <wp:extent cx="990600" cy="45719"/>
                <wp:effectExtent l="0" t="76200" r="0" b="501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F870" id="Connettore 2 12" o:spid="_x0000_s1026" type="#_x0000_t32" style="position:absolute;margin-left:170.25pt;margin-top:4.05pt;width:78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" strokecolor="#bc4542 [3045]">
                <v:stroke endarrow="block"/>
              </v:shape>
            </w:pict>
          </mc:Fallback>
        </mc:AlternateContent>
      </w:r>
      <w:r w:rsidRPr="00804EEF">
        <w:rPr>
          <w:b/>
          <w:bCs/>
        </w:rPr>
        <w:t>!</w:t>
      </w:r>
      <w:r>
        <w:t xml:space="preserve"> se sensori </w:t>
      </w:r>
      <w:proofErr w:type="spellStart"/>
      <w:r>
        <w:t>tacho</w:t>
      </w:r>
      <w:proofErr w:type="spellEnd"/>
      <w:r>
        <w:t xml:space="preserve"> non rilevati</w:t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  <w:t>Modalità (AUTO/MAN/PROG)</w:t>
      </w:r>
    </w:p>
    <w:p w14:paraId="49144BF4" w14:textId="7793C12A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3C273" wp14:editId="41C8B665">
                <wp:simplePos x="0" y="0"/>
                <wp:positionH relativeFrom="column">
                  <wp:posOffset>1362075</wp:posOffset>
                </wp:positionH>
                <wp:positionV relativeFrom="paragraph">
                  <wp:posOffset>243206</wp:posOffset>
                </wp:positionV>
                <wp:extent cx="2076450" cy="152400"/>
                <wp:effectExtent l="0" t="57150" r="19050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B618" id="Connettore 2 10" o:spid="_x0000_s1026" type="#_x0000_t32" style="position:absolute;margin-left:107.25pt;margin-top:19.15pt;width:163.5pt;height:1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" strokecolor="#bc4542 [3045]">
                <v:stroke endarrow="block"/>
              </v:shape>
            </w:pict>
          </mc:Fallback>
        </mc:AlternateContent>
      </w:r>
    </w:p>
    <w:p w14:paraId="75907642" w14:textId="5D495933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2DAAE" wp14:editId="3B9E09DA">
                <wp:simplePos x="0" y="0"/>
                <wp:positionH relativeFrom="column">
                  <wp:posOffset>5457825</wp:posOffset>
                </wp:positionH>
                <wp:positionV relativeFrom="paragraph">
                  <wp:posOffset>138430</wp:posOffset>
                </wp:positionV>
                <wp:extent cx="710565" cy="1445260"/>
                <wp:effectExtent l="38100" t="38100" r="32385" b="2159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565" cy="144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30DA" id="Connettore 2 22" o:spid="_x0000_s1026" type="#_x0000_t32" style="position:absolute;margin-left:429.75pt;margin-top:10.9pt;width:55.95pt;height:113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55BF2" wp14:editId="3EFDC71C">
                <wp:simplePos x="0" y="0"/>
                <wp:positionH relativeFrom="column">
                  <wp:posOffset>7153274</wp:posOffset>
                </wp:positionH>
                <wp:positionV relativeFrom="paragraph">
                  <wp:posOffset>62865</wp:posOffset>
                </wp:positionV>
                <wp:extent cx="367665" cy="69215"/>
                <wp:effectExtent l="38100" t="57150" r="13335" b="2603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2095" id="Connettore 2 15" o:spid="_x0000_s1026" type="#_x0000_t32" style="position:absolute;margin-left:563.25pt;margin-top:4.95pt;width:28.95pt;height:5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0A417" wp14:editId="7DCCEEB8">
                <wp:simplePos x="0" y="0"/>
                <wp:positionH relativeFrom="column">
                  <wp:posOffset>1409700</wp:posOffset>
                </wp:positionH>
                <wp:positionV relativeFrom="paragraph">
                  <wp:posOffset>274955</wp:posOffset>
                </wp:positionV>
                <wp:extent cx="2076450" cy="123825"/>
                <wp:effectExtent l="0" t="57150" r="19050" b="285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DC54" id="Connettore 2 5" o:spid="_x0000_s1026" type="#_x0000_t32" style="position:absolute;margin-left:111pt;margin-top:21.65pt;width:163.5pt;height:9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" strokecolor="#bc4542 [3045]">
                <v:stroke endarrow="block"/>
              </v:shape>
            </w:pict>
          </mc:Fallback>
        </mc:AlternateContent>
      </w:r>
      <w:r w:rsidR="00973190">
        <w:t>Temperatura</w:t>
      </w:r>
      <w:r>
        <w:t xml:space="preserve"> INT</w:t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  <w:t>Stato termostato</w:t>
      </w:r>
    </w:p>
    <w:p w14:paraId="4D993A69" w14:textId="1287C35E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9AABC" wp14:editId="1DAA7CF3">
                <wp:simplePos x="0" y="0"/>
                <wp:positionH relativeFrom="column">
                  <wp:posOffset>7229474</wp:posOffset>
                </wp:positionH>
                <wp:positionV relativeFrom="paragraph">
                  <wp:posOffset>294640</wp:posOffset>
                </wp:positionV>
                <wp:extent cx="367665" cy="69215"/>
                <wp:effectExtent l="38100" t="57150" r="13335" b="2603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0680" id="Connettore 2 16" o:spid="_x0000_s1026" type="#_x0000_t32" style="position:absolute;margin-left:569.25pt;margin-top:23.2pt;width:28.95pt;height:5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" strokecolor="#bc4542 [3045]">
                <v:stroke endarrow="block"/>
              </v:shape>
            </w:pict>
          </mc:Fallback>
        </mc:AlternateContent>
      </w:r>
      <w:r w:rsidR="00973190">
        <w:t>% Comando FAN2</w:t>
      </w:r>
    </w:p>
    <w:p w14:paraId="0B71B7AA" w14:textId="5B427BC2" w:rsidR="00973190" w:rsidRDefault="00804EEF" w:rsidP="0097319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184063" wp14:editId="6C4647E2">
                <wp:simplePos x="0" y="0"/>
                <wp:positionH relativeFrom="column">
                  <wp:posOffset>3921759</wp:posOffset>
                </wp:positionH>
                <wp:positionV relativeFrom="paragraph">
                  <wp:posOffset>100329</wp:posOffset>
                </wp:positionV>
                <wp:extent cx="878840" cy="809625"/>
                <wp:effectExtent l="0" t="38100" r="54610" b="2857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84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75B1" id="Connettore 2 23" o:spid="_x0000_s1026" type="#_x0000_t32" style="position:absolute;margin-left:308.8pt;margin-top:7.9pt;width:69.2pt;height:6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A3CB62" wp14:editId="3C7C57F7">
                <wp:simplePos x="0" y="0"/>
                <wp:positionH relativeFrom="column">
                  <wp:posOffset>6391274</wp:posOffset>
                </wp:positionH>
                <wp:positionV relativeFrom="paragraph">
                  <wp:posOffset>214630</wp:posOffset>
                </wp:positionV>
                <wp:extent cx="424815" cy="428625"/>
                <wp:effectExtent l="38100" t="38100" r="32385" b="2857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81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D3D5" id="Connettore 2 21" o:spid="_x0000_s1026" type="#_x0000_t32" style="position:absolute;margin-left:503.25pt;margin-top:16.9pt;width:33.45pt;height:33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95C43" wp14:editId="14051565">
                <wp:simplePos x="0" y="0"/>
                <wp:positionH relativeFrom="column">
                  <wp:posOffset>5579745</wp:posOffset>
                </wp:positionH>
                <wp:positionV relativeFrom="paragraph">
                  <wp:posOffset>319405</wp:posOffset>
                </wp:positionV>
                <wp:extent cx="45719" cy="371475"/>
                <wp:effectExtent l="57150" t="38100" r="50165" b="285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0955" id="Connettore 2 20" o:spid="_x0000_s1026" type="#_x0000_t32" style="position:absolute;margin-left:439.35pt;margin-top:25.15pt;width:3.6pt;height:29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EB1CA" wp14:editId="69552A8D">
                <wp:simplePos x="0" y="0"/>
                <wp:positionH relativeFrom="column">
                  <wp:posOffset>1137286</wp:posOffset>
                </wp:positionH>
                <wp:positionV relativeFrom="paragraph">
                  <wp:posOffset>100330</wp:posOffset>
                </wp:positionV>
                <wp:extent cx="1310640" cy="114300"/>
                <wp:effectExtent l="0" t="57150" r="22860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BCF4" id="Connettore 2 6" o:spid="_x0000_s1026" type="#_x0000_t32" style="position:absolute;margin-left:89.55pt;margin-top:7.9pt;width:103.2pt;height: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" strokecolor="#bc4542 [3045]">
                <v:stroke endarrow="block"/>
              </v:shape>
            </w:pict>
          </mc:Fallback>
        </mc:AlternateContent>
      </w:r>
      <w:r w:rsidR="00973190">
        <w:t xml:space="preserve">Giorno / Ora </w:t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</w:r>
      <w:r w:rsidR="00973190">
        <w:tab/>
        <w:t>OFF sistema</w:t>
      </w:r>
    </w:p>
    <w:p w14:paraId="20F68BB2" w14:textId="4E34D0FE" w:rsidR="00973190" w:rsidRDefault="00973190" w:rsidP="00973190">
      <w:r>
        <w:t>(oppure messaggio allarme)</w:t>
      </w:r>
      <w:r w:rsidR="00804EEF">
        <w:tab/>
      </w:r>
    </w:p>
    <w:p w14:paraId="48D4CC6A" w14:textId="35C4E31B" w:rsidR="00804EEF" w:rsidRDefault="00804EEF" w:rsidP="009731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Numero scheda</w:t>
      </w:r>
      <w:r>
        <w:tab/>
      </w:r>
      <w:r>
        <w:tab/>
        <w:t>Stato Bypass</w:t>
      </w:r>
    </w:p>
    <w:p w14:paraId="489CACE8" w14:textId="0E63ADDA" w:rsidR="00F16B0E" w:rsidRDefault="00F16B0E" w:rsidP="00973190">
      <w:r>
        <w:tab/>
      </w:r>
      <w:r w:rsidR="00804EEF">
        <w:tab/>
      </w:r>
      <w:r w:rsidR="00804EEF">
        <w:tab/>
      </w:r>
      <w:r w:rsidR="00804EEF">
        <w:tab/>
      </w:r>
      <w:r w:rsidR="00804EEF">
        <w:tab/>
      </w:r>
      <w:r w:rsidR="00804EEF">
        <w:tab/>
      </w:r>
      <w:r w:rsidR="00804EEF">
        <w:tab/>
      </w:r>
      <w:r w:rsidR="00804EEF">
        <w:tab/>
        <w:t>Icona allarme attivo</w:t>
      </w:r>
      <w:r w:rsidR="00804EEF">
        <w:tab/>
      </w:r>
      <w:r w:rsidR="00804EEF">
        <w:tab/>
        <w:t>Valore CO2</w:t>
      </w:r>
    </w:p>
    <w:p w14:paraId="21113A5F" w14:textId="39A8177D" w:rsidR="00F16B0E" w:rsidRPr="00973190" w:rsidRDefault="00F16B0E" w:rsidP="009731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(ingresso sanificazione o filtro aria)</w:t>
      </w:r>
    </w:p>
    <w:sectPr w:rsidR="00F16B0E" w:rsidRPr="00973190" w:rsidSect="00F16B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510" w:right="510" w:bottom="510" w:left="51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7F51" w14:textId="77777777" w:rsidR="0026199E" w:rsidRDefault="0026199E" w:rsidP="001A21D2">
      <w:r>
        <w:separator/>
      </w:r>
    </w:p>
  </w:endnote>
  <w:endnote w:type="continuationSeparator" w:id="0">
    <w:p w14:paraId="0E45BF67" w14:textId="77777777" w:rsidR="0026199E" w:rsidRDefault="0026199E" w:rsidP="001A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panose1 w:val="02000506050000020004"/>
    <w:charset w:val="00"/>
    <w:family w:val="auto"/>
    <w:pitch w:val="variable"/>
    <w:sig w:usb0="80000027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554F" w14:textId="77777777" w:rsidR="00A04C40" w:rsidRDefault="00A04C4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80457" w14:textId="77777777" w:rsidR="00F476A6" w:rsidRDefault="00F476A6" w:rsidP="00F476A6">
    <w:pPr>
      <w:pStyle w:val="Pidipagina"/>
    </w:pPr>
  </w:p>
  <w:p w14:paraId="72DB6C1F" w14:textId="77777777" w:rsidR="00B44731" w:rsidRDefault="00B44731" w:rsidP="00B44731">
    <w:pPr>
      <w:pStyle w:val="Pidipagina"/>
      <w:tabs>
        <w:tab w:val="clear" w:pos="4819"/>
        <w:tab w:val="clear" w:pos="9638"/>
        <w:tab w:val="left" w:pos="835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1932C1B" wp14:editId="160FFB5A">
          <wp:simplePos x="0" y="0"/>
          <wp:positionH relativeFrom="column">
            <wp:posOffset>0</wp:posOffset>
          </wp:positionH>
          <wp:positionV relativeFrom="paragraph">
            <wp:posOffset>161</wp:posOffset>
          </wp:positionV>
          <wp:extent cx="1137285" cy="511175"/>
          <wp:effectExtent l="0" t="0" r="5715" b="3175"/>
          <wp:wrapNone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285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CFDE77" w14:textId="77777777" w:rsidR="00B44731" w:rsidRDefault="00B44731" w:rsidP="00B44731">
    <w:pPr>
      <w:pStyle w:val="Pidipagina"/>
      <w:tabs>
        <w:tab w:val="clear" w:pos="4819"/>
        <w:tab w:val="clear" w:pos="9638"/>
        <w:tab w:val="left" w:pos="8350"/>
      </w:tabs>
    </w:pPr>
  </w:p>
  <w:p w14:paraId="4F966926" w14:textId="77777777" w:rsidR="00F476A6" w:rsidRPr="00F476A6" w:rsidRDefault="00F476A6" w:rsidP="00B44731">
    <w:pPr>
      <w:pStyle w:val="Pidipagina"/>
      <w:tabs>
        <w:tab w:val="clear" w:pos="4819"/>
        <w:tab w:val="clear" w:pos="9638"/>
        <w:tab w:val="left" w:pos="8350"/>
      </w:tabs>
      <w:rPr>
        <w:noProof/>
        <w:color w:val="A6A6A6" w:themeColor="background1" w:themeShade="A6"/>
        <w:sz w:val="18"/>
      </w:rPr>
    </w:pPr>
    <w:r w:rsidRPr="00CD76E0">
      <w:rPr>
        <w:spacing w:val="0"/>
        <w:sz w:val="18"/>
      </w:rPr>
      <w:tab/>
    </w:r>
    <w:r>
      <w:rPr>
        <w:spacing w:val="0"/>
        <w:sz w:val="18"/>
      </w:rPr>
      <w:tab/>
    </w:r>
    <w:r w:rsidRPr="00B37A68">
      <w:rPr>
        <w:b/>
        <w:color w:val="BFBFBF" w:themeColor="background1" w:themeShade="BF"/>
        <w:sz w:val="18"/>
      </w:rPr>
      <w:t xml:space="preserve">pagina </w:t>
    </w:r>
    <w:r w:rsidRPr="00B37A68">
      <w:rPr>
        <w:b/>
        <w:color w:val="BFBFBF" w:themeColor="background1" w:themeShade="BF"/>
        <w:sz w:val="18"/>
      </w:rPr>
      <w:fldChar w:fldCharType="begin"/>
    </w:r>
    <w:r w:rsidRPr="00B37A68">
      <w:rPr>
        <w:b/>
        <w:color w:val="BFBFBF" w:themeColor="background1" w:themeShade="BF"/>
        <w:sz w:val="18"/>
      </w:rPr>
      <w:instrText xml:space="preserve"> PAGE </w:instrText>
    </w:r>
    <w:r w:rsidRPr="00B37A68">
      <w:rPr>
        <w:b/>
        <w:color w:val="BFBFBF" w:themeColor="background1" w:themeShade="BF"/>
        <w:sz w:val="18"/>
      </w:rPr>
      <w:fldChar w:fldCharType="separate"/>
    </w:r>
    <w:r w:rsidR="00AB47FF">
      <w:rPr>
        <w:b/>
        <w:noProof/>
        <w:color w:val="BFBFBF" w:themeColor="background1" w:themeShade="BF"/>
        <w:sz w:val="18"/>
      </w:rPr>
      <w:t>5</w:t>
    </w:r>
    <w:r w:rsidRPr="00B37A68">
      <w:rPr>
        <w:b/>
        <w:noProof/>
        <w:color w:val="BFBFBF" w:themeColor="background1" w:themeShade="BF"/>
        <w:sz w:val="18"/>
      </w:rPr>
      <w:fldChar w:fldCharType="end"/>
    </w:r>
    <w:r w:rsidRPr="00B37A68">
      <w:rPr>
        <w:b/>
        <w:color w:val="BFBFBF" w:themeColor="background1" w:themeShade="BF"/>
        <w:sz w:val="18"/>
      </w:rPr>
      <w:t xml:space="preserve"> di </w:t>
    </w:r>
    <w:r w:rsidRPr="00B37A68">
      <w:rPr>
        <w:b/>
        <w:color w:val="BFBFBF" w:themeColor="background1" w:themeShade="BF"/>
        <w:sz w:val="18"/>
      </w:rPr>
      <w:fldChar w:fldCharType="begin"/>
    </w:r>
    <w:r w:rsidRPr="00B37A68">
      <w:rPr>
        <w:b/>
        <w:color w:val="BFBFBF" w:themeColor="background1" w:themeShade="BF"/>
        <w:sz w:val="18"/>
      </w:rPr>
      <w:instrText xml:space="preserve"> NUMPAGES   \* MERGEFORMAT </w:instrText>
    </w:r>
    <w:r w:rsidRPr="00B37A68">
      <w:rPr>
        <w:b/>
        <w:color w:val="BFBFBF" w:themeColor="background1" w:themeShade="BF"/>
        <w:sz w:val="18"/>
      </w:rPr>
      <w:fldChar w:fldCharType="separate"/>
    </w:r>
    <w:r w:rsidR="00AB47FF">
      <w:rPr>
        <w:b/>
        <w:noProof/>
        <w:color w:val="BFBFBF" w:themeColor="background1" w:themeShade="BF"/>
        <w:sz w:val="18"/>
      </w:rPr>
      <w:t>6</w:t>
    </w:r>
    <w:r w:rsidRPr="00B37A68">
      <w:rPr>
        <w:b/>
        <w:noProof/>
        <w:color w:val="BFBFBF" w:themeColor="background1" w:themeShade="BF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32065" w14:textId="77777777" w:rsidR="00CD76E0" w:rsidRDefault="00CD76E0" w:rsidP="00CD76E0">
    <w:pPr>
      <w:pStyle w:val="Pidipagina"/>
    </w:pPr>
  </w:p>
  <w:p w14:paraId="44EEBD46" w14:textId="77777777" w:rsidR="00F476A6" w:rsidRDefault="00A04C40" w:rsidP="00CD76E0">
    <w:pPr>
      <w:pStyle w:val="Pidipa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D7C964" wp14:editId="0055E0CA">
          <wp:simplePos x="0" y="0"/>
          <wp:positionH relativeFrom="column">
            <wp:posOffset>-1270</wp:posOffset>
          </wp:positionH>
          <wp:positionV relativeFrom="paragraph">
            <wp:posOffset>17145</wp:posOffset>
          </wp:positionV>
          <wp:extent cx="1137285" cy="467360"/>
          <wp:effectExtent l="0" t="0" r="5715" b="889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28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E00691" w14:textId="77777777" w:rsidR="00F476A6" w:rsidRDefault="00F476A6" w:rsidP="00CD76E0">
    <w:pPr>
      <w:pStyle w:val="Pidipagina"/>
    </w:pPr>
  </w:p>
  <w:p w14:paraId="4E689DE0" w14:textId="77777777" w:rsidR="00CD76E0" w:rsidRPr="004D7E03" w:rsidRDefault="00CD76E0" w:rsidP="00CD76E0">
    <w:pPr>
      <w:pStyle w:val="Pidipagina"/>
      <w:rPr>
        <w:noProof/>
        <w:color w:val="BFBFBF" w:themeColor="background1" w:themeShade="BF"/>
        <w:sz w:val="18"/>
      </w:rPr>
    </w:pPr>
    <w:r w:rsidRPr="00CD76E0">
      <w:rPr>
        <w:spacing w:val="0"/>
        <w:sz w:val="18"/>
      </w:rPr>
      <w:tab/>
    </w:r>
    <w:r>
      <w:rPr>
        <w:spacing w:val="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B44A" w14:textId="77777777" w:rsidR="0026199E" w:rsidRDefault="0026199E" w:rsidP="001A21D2">
      <w:r>
        <w:separator/>
      </w:r>
    </w:p>
  </w:footnote>
  <w:footnote w:type="continuationSeparator" w:id="0">
    <w:p w14:paraId="2EDC1F9F" w14:textId="77777777" w:rsidR="0026199E" w:rsidRDefault="0026199E" w:rsidP="001A2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A97D" w14:textId="77777777" w:rsidR="00A04C40" w:rsidRDefault="00A04C4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D3C04" w14:textId="77777777" w:rsidR="0042356B" w:rsidRDefault="007B54CD" w:rsidP="007B54CD">
    <w:pPr>
      <w:pStyle w:val="Intestazione"/>
      <w:jc w:val="right"/>
    </w:pPr>
    <w:r w:rsidRPr="0062487F">
      <w:rPr>
        <w:b/>
        <w:noProof/>
        <w:color w:val="7F7F7F" w:themeColor="text1" w:themeTint="80"/>
      </w:rPr>
      <w:drawing>
        <wp:inline distT="0" distB="0" distL="0" distR="0" wp14:anchorId="6C36F506" wp14:editId="1362D507">
          <wp:extent cx="784145" cy="517585"/>
          <wp:effectExtent l="0" t="0" r="0" b="0"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ou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379" cy="518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7424FE" w14:textId="77777777" w:rsidR="007B54CD" w:rsidRPr="007B54CD" w:rsidRDefault="007B54CD" w:rsidP="007B54CD">
    <w:pPr>
      <w:pStyle w:val="Intestazion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07CB5" w14:textId="77777777" w:rsidR="009431FC" w:rsidRDefault="009431FC" w:rsidP="009431FC">
    <w:pPr>
      <w:pStyle w:val="Intestazione"/>
      <w:jc w:val="right"/>
    </w:pPr>
    <w:r w:rsidRPr="0062487F">
      <w:rPr>
        <w:b/>
        <w:noProof/>
        <w:color w:val="7F7F7F" w:themeColor="text1" w:themeTint="80"/>
      </w:rPr>
      <w:drawing>
        <wp:inline distT="0" distB="0" distL="0" distR="0" wp14:anchorId="7E2A629D" wp14:editId="3B1626B5">
          <wp:extent cx="795647" cy="525177"/>
          <wp:effectExtent l="0" t="0" r="5080" b="8255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out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04" cy="53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4CEB4B" w14:textId="77777777" w:rsidR="00CD76E0" w:rsidRDefault="00CD76E0" w:rsidP="009431FC">
    <w:pPr>
      <w:pStyle w:val="Intestazione"/>
      <w:jc w:val="right"/>
    </w:pPr>
  </w:p>
  <w:p w14:paraId="61EB7748" w14:textId="77777777" w:rsidR="00CD76E0" w:rsidRDefault="00CD76E0" w:rsidP="009431FC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2455"/>
    <w:multiLevelType w:val="hybridMultilevel"/>
    <w:tmpl w:val="F642CBEA"/>
    <w:lvl w:ilvl="0" w:tplc="0410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D2A3146"/>
    <w:multiLevelType w:val="hybridMultilevel"/>
    <w:tmpl w:val="EF5E8DD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3CDC"/>
    <w:multiLevelType w:val="hybridMultilevel"/>
    <w:tmpl w:val="E8A6E0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5E35"/>
    <w:multiLevelType w:val="hybridMultilevel"/>
    <w:tmpl w:val="CCE052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0A0"/>
    <w:multiLevelType w:val="hybridMultilevel"/>
    <w:tmpl w:val="A9C80EF0"/>
    <w:lvl w:ilvl="0" w:tplc="0410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0587EAD"/>
    <w:multiLevelType w:val="hybridMultilevel"/>
    <w:tmpl w:val="F2AA1042"/>
    <w:lvl w:ilvl="0" w:tplc="0410000D">
      <w:start w:val="1"/>
      <w:numFmt w:val="bullet"/>
      <w:lvlText w:val=""/>
      <w:lvlJc w:val="left"/>
      <w:pPr>
        <w:ind w:left="125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6" w15:restartNumberingAfterBreak="0">
    <w:nsid w:val="20AB7DBC"/>
    <w:multiLevelType w:val="hybridMultilevel"/>
    <w:tmpl w:val="4E78C8CC"/>
    <w:lvl w:ilvl="0" w:tplc="B96A86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91B82"/>
    <w:multiLevelType w:val="hybridMultilevel"/>
    <w:tmpl w:val="F0382B8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54E49"/>
    <w:multiLevelType w:val="multilevel"/>
    <w:tmpl w:val="531CC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3935D6"/>
    <w:multiLevelType w:val="hybridMultilevel"/>
    <w:tmpl w:val="48124BCA"/>
    <w:lvl w:ilvl="0" w:tplc="0D7C96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60B4F"/>
    <w:multiLevelType w:val="hybridMultilevel"/>
    <w:tmpl w:val="091E077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64909"/>
    <w:multiLevelType w:val="hybridMultilevel"/>
    <w:tmpl w:val="5F1E5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07A69"/>
    <w:multiLevelType w:val="hybridMultilevel"/>
    <w:tmpl w:val="C1708C5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D4E62"/>
    <w:multiLevelType w:val="hybridMultilevel"/>
    <w:tmpl w:val="81C0055E"/>
    <w:lvl w:ilvl="0" w:tplc="A24AA0C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47F87"/>
    <w:multiLevelType w:val="hybridMultilevel"/>
    <w:tmpl w:val="772C361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A16"/>
    <w:multiLevelType w:val="multilevel"/>
    <w:tmpl w:val="04C44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D37BFB"/>
    <w:multiLevelType w:val="hybridMultilevel"/>
    <w:tmpl w:val="B3FAEDD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5C3D"/>
    <w:multiLevelType w:val="hybridMultilevel"/>
    <w:tmpl w:val="6D1E778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70530"/>
    <w:multiLevelType w:val="hybridMultilevel"/>
    <w:tmpl w:val="83363A30"/>
    <w:lvl w:ilvl="0" w:tplc="0410000D">
      <w:start w:val="1"/>
      <w:numFmt w:val="bullet"/>
      <w:lvlText w:val=""/>
      <w:lvlJc w:val="left"/>
      <w:pPr>
        <w:ind w:left="11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9" w15:restartNumberingAfterBreak="0">
    <w:nsid w:val="3FAF6B33"/>
    <w:multiLevelType w:val="hybridMultilevel"/>
    <w:tmpl w:val="A4C6ACF0"/>
    <w:lvl w:ilvl="0" w:tplc="0410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2312549"/>
    <w:multiLevelType w:val="hybridMultilevel"/>
    <w:tmpl w:val="2C9E0F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4390CB2"/>
    <w:multiLevelType w:val="hybridMultilevel"/>
    <w:tmpl w:val="65003B0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52ACF"/>
    <w:multiLevelType w:val="hybridMultilevel"/>
    <w:tmpl w:val="1BD2A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93AD6"/>
    <w:multiLevelType w:val="hybridMultilevel"/>
    <w:tmpl w:val="C9CC381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D6703"/>
    <w:multiLevelType w:val="hybridMultilevel"/>
    <w:tmpl w:val="7B000C7A"/>
    <w:lvl w:ilvl="0" w:tplc="0410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49544CE0"/>
    <w:multiLevelType w:val="multilevel"/>
    <w:tmpl w:val="F94EA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050541B"/>
    <w:multiLevelType w:val="hybridMultilevel"/>
    <w:tmpl w:val="9900432A"/>
    <w:lvl w:ilvl="0" w:tplc="2F3089E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208B4"/>
    <w:multiLevelType w:val="singleLevel"/>
    <w:tmpl w:val="C56A26CA"/>
    <w:lvl w:ilvl="0">
      <w:start w:val="1"/>
      <w:numFmt w:val="decimal"/>
      <w:pStyle w:val="elnum1"/>
      <w:lvlText w:val="%1)"/>
      <w:lvlJc w:val="left"/>
      <w:pPr>
        <w:tabs>
          <w:tab w:val="num" w:pos="567"/>
        </w:tabs>
        <w:ind w:left="567" w:hanging="567"/>
      </w:pPr>
    </w:lvl>
  </w:abstractNum>
  <w:abstractNum w:abstractNumId="28" w15:restartNumberingAfterBreak="0">
    <w:nsid w:val="553C260D"/>
    <w:multiLevelType w:val="hybridMultilevel"/>
    <w:tmpl w:val="16341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9E0"/>
    <w:multiLevelType w:val="hybridMultilevel"/>
    <w:tmpl w:val="3528B91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C60D5"/>
    <w:multiLevelType w:val="hybridMultilevel"/>
    <w:tmpl w:val="2794B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323B8"/>
    <w:multiLevelType w:val="hybridMultilevel"/>
    <w:tmpl w:val="C27ED7B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E074A"/>
    <w:multiLevelType w:val="hybridMultilevel"/>
    <w:tmpl w:val="C5B89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611AE8"/>
    <w:multiLevelType w:val="hybridMultilevel"/>
    <w:tmpl w:val="D19496D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36785"/>
    <w:multiLevelType w:val="hybridMultilevel"/>
    <w:tmpl w:val="5420D33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21517"/>
    <w:multiLevelType w:val="hybridMultilevel"/>
    <w:tmpl w:val="EDCEA574"/>
    <w:lvl w:ilvl="0" w:tplc="06F68ED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31AB0"/>
    <w:multiLevelType w:val="hybridMultilevel"/>
    <w:tmpl w:val="080C1E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11AEB"/>
    <w:multiLevelType w:val="singleLevel"/>
    <w:tmpl w:val="CA70C318"/>
    <w:lvl w:ilvl="0">
      <w:start w:val="1"/>
      <w:numFmt w:val="decimal"/>
      <w:pStyle w:val="Numero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6B66667"/>
    <w:multiLevelType w:val="hybridMultilevel"/>
    <w:tmpl w:val="8E1AE12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82CE4"/>
    <w:multiLevelType w:val="hybridMultilevel"/>
    <w:tmpl w:val="AFDACDF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78385665"/>
    <w:multiLevelType w:val="hybridMultilevel"/>
    <w:tmpl w:val="48124BCA"/>
    <w:lvl w:ilvl="0" w:tplc="0D7C96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F42F6"/>
    <w:multiLevelType w:val="hybridMultilevel"/>
    <w:tmpl w:val="6AB65A82"/>
    <w:lvl w:ilvl="0" w:tplc="ABB2510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7DB90600"/>
    <w:multiLevelType w:val="hybridMultilevel"/>
    <w:tmpl w:val="98DCB3C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35"/>
  </w:num>
  <w:num w:numId="7">
    <w:abstractNumId w:val="6"/>
  </w:num>
  <w:num w:numId="8">
    <w:abstractNumId w:val="42"/>
  </w:num>
  <w:num w:numId="9">
    <w:abstractNumId w:val="31"/>
  </w:num>
  <w:num w:numId="10">
    <w:abstractNumId w:val="13"/>
  </w:num>
  <w:num w:numId="11">
    <w:abstractNumId w:val="27"/>
  </w:num>
  <w:num w:numId="12">
    <w:abstractNumId w:val="37"/>
  </w:num>
  <w:num w:numId="13">
    <w:abstractNumId w:val="4"/>
  </w:num>
  <w:num w:numId="14">
    <w:abstractNumId w:val="0"/>
  </w:num>
  <w:num w:numId="15">
    <w:abstractNumId w:val="19"/>
  </w:num>
  <w:num w:numId="16">
    <w:abstractNumId w:val="24"/>
  </w:num>
  <w:num w:numId="17">
    <w:abstractNumId w:val="34"/>
  </w:num>
  <w:num w:numId="18">
    <w:abstractNumId w:val="20"/>
  </w:num>
  <w:num w:numId="19">
    <w:abstractNumId w:val="18"/>
  </w:num>
  <w:num w:numId="20">
    <w:abstractNumId w:val="41"/>
  </w:num>
  <w:num w:numId="21">
    <w:abstractNumId w:val="39"/>
  </w:num>
  <w:num w:numId="22">
    <w:abstractNumId w:val="36"/>
  </w:num>
  <w:num w:numId="23">
    <w:abstractNumId w:val="7"/>
  </w:num>
  <w:num w:numId="24">
    <w:abstractNumId w:val="1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28"/>
  </w:num>
  <w:num w:numId="29">
    <w:abstractNumId w:val="2"/>
  </w:num>
  <w:num w:numId="30">
    <w:abstractNumId w:val="38"/>
  </w:num>
  <w:num w:numId="31">
    <w:abstractNumId w:val="29"/>
  </w:num>
  <w:num w:numId="32">
    <w:abstractNumId w:val="10"/>
  </w:num>
  <w:num w:numId="33">
    <w:abstractNumId w:val="14"/>
  </w:num>
  <w:num w:numId="34">
    <w:abstractNumId w:val="3"/>
  </w:num>
  <w:num w:numId="35">
    <w:abstractNumId w:val="21"/>
  </w:num>
  <w:num w:numId="36">
    <w:abstractNumId w:val="12"/>
  </w:num>
  <w:num w:numId="37">
    <w:abstractNumId w:val="33"/>
  </w:num>
  <w:num w:numId="38">
    <w:abstractNumId w:val="5"/>
  </w:num>
  <w:num w:numId="39">
    <w:abstractNumId w:val="23"/>
  </w:num>
  <w:num w:numId="40">
    <w:abstractNumId w:val="9"/>
  </w:num>
  <w:num w:numId="41">
    <w:abstractNumId w:val="40"/>
  </w:num>
  <w:num w:numId="42">
    <w:abstractNumId w:val="15"/>
  </w:num>
  <w:num w:numId="43">
    <w:abstractNumId w:val="8"/>
  </w:num>
  <w:num w:numId="44">
    <w:abstractNumId w:val="32"/>
  </w:num>
  <w:num w:numId="45">
    <w:abstractNumId w:val="22"/>
  </w:num>
  <w:num w:numId="46">
    <w:abstractNumId w:val="3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90"/>
    <w:rsid w:val="000033CC"/>
    <w:rsid w:val="00006D9B"/>
    <w:rsid w:val="000130FE"/>
    <w:rsid w:val="000239DB"/>
    <w:rsid w:val="00024211"/>
    <w:rsid w:val="00024761"/>
    <w:rsid w:val="0008474B"/>
    <w:rsid w:val="000C615D"/>
    <w:rsid w:val="000C6E07"/>
    <w:rsid w:val="00113316"/>
    <w:rsid w:val="00121358"/>
    <w:rsid w:val="001276BF"/>
    <w:rsid w:val="001301F4"/>
    <w:rsid w:val="00141BEF"/>
    <w:rsid w:val="00151196"/>
    <w:rsid w:val="00152C2B"/>
    <w:rsid w:val="0016242F"/>
    <w:rsid w:val="001762CD"/>
    <w:rsid w:val="00183A3B"/>
    <w:rsid w:val="00191D18"/>
    <w:rsid w:val="001A21D2"/>
    <w:rsid w:val="001A28E7"/>
    <w:rsid w:val="001B61E2"/>
    <w:rsid w:val="001C2690"/>
    <w:rsid w:val="001D007F"/>
    <w:rsid w:val="001D6D42"/>
    <w:rsid w:val="001E4CC9"/>
    <w:rsid w:val="00212DC6"/>
    <w:rsid w:val="0026199E"/>
    <w:rsid w:val="00262B95"/>
    <w:rsid w:val="0027680A"/>
    <w:rsid w:val="00276ECB"/>
    <w:rsid w:val="00277E69"/>
    <w:rsid w:val="002916AB"/>
    <w:rsid w:val="002A337B"/>
    <w:rsid w:val="002B1CF2"/>
    <w:rsid w:val="002B5C88"/>
    <w:rsid w:val="002F0201"/>
    <w:rsid w:val="002F600E"/>
    <w:rsid w:val="002F762C"/>
    <w:rsid w:val="00311BB7"/>
    <w:rsid w:val="00322C12"/>
    <w:rsid w:val="003431EE"/>
    <w:rsid w:val="00371811"/>
    <w:rsid w:val="00392538"/>
    <w:rsid w:val="003A18A1"/>
    <w:rsid w:val="003B01AC"/>
    <w:rsid w:val="003B67C8"/>
    <w:rsid w:val="003C1009"/>
    <w:rsid w:val="003C1256"/>
    <w:rsid w:val="003C278F"/>
    <w:rsid w:val="003C2790"/>
    <w:rsid w:val="003C38EF"/>
    <w:rsid w:val="003C67CB"/>
    <w:rsid w:val="003E023D"/>
    <w:rsid w:val="00411E3C"/>
    <w:rsid w:val="004151E6"/>
    <w:rsid w:val="0041763F"/>
    <w:rsid w:val="0042356B"/>
    <w:rsid w:val="00424EB9"/>
    <w:rsid w:val="00456EA7"/>
    <w:rsid w:val="0047022A"/>
    <w:rsid w:val="00485892"/>
    <w:rsid w:val="004907F8"/>
    <w:rsid w:val="004908A7"/>
    <w:rsid w:val="0049774E"/>
    <w:rsid w:val="00497D14"/>
    <w:rsid w:val="004C1B16"/>
    <w:rsid w:val="004D7E03"/>
    <w:rsid w:val="004E2DA4"/>
    <w:rsid w:val="004F034D"/>
    <w:rsid w:val="0053289B"/>
    <w:rsid w:val="00532C8A"/>
    <w:rsid w:val="005341A0"/>
    <w:rsid w:val="00547DEE"/>
    <w:rsid w:val="00573C37"/>
    <w:rsid w:val="00595252"/>
    <w:rsid w:val="005A1A40"/>
    <w:rsid w:val="005B506C"/>
    <w:rsid w:val="005B6ADD"/>
    <w:rsid w:val="005E00D5"/>
    <w:rsid w:val="005F36E4"/>
    <w:rsid w:val="005F797A"/>
    <w:rsid w:val="00600529"/>
    <w:rsid w:val="00601DA6"/>
    <w:rsid w:val="00604A8F"/>
    <w:rsid w:val="00621400"/>
    <w:rsid w:val="0062487F"/>
    <w:rsid w:val="006253F1"/>
    <w:rsid w:val="00643983"/>
    <w:rsid w:val="0067664D"/>
    <w:rsid w:val="00695925"/>
    <w:rsid w:val="006A1A38"/>
    <w:rsid w:val="006A59A6"/>
    <w:rsid w:val="006E34E3"/>
    <w:rsid w:val="006F6674"/>
    <w:rsid w:val="00704E12"/>
    <w:rsid w:val="00712BE6"/>
    <w:rsid w:val="0072382E"/>
    <w:rsid w:val="00742082"/>
    <w:rsid w:val="00743E48"/>
    <w:rsid w:val="007534A9"/>
    <w:rsid w:val="00754924"/>
    <w:rsid w:val="00757FF4"/>
    <w:rsid w:val="007675B3"/>
    <w:rsid w:val="00774EC8"/>
    <w:rsid w:val="007A32C8"/>
    <w:rsid w:val="007B0B9A"/>
    <w:rsid w:val="007B54CD"/>
    <w:rsid w:val="007B5F56"/>
    <w:rsid w:val="007C4AEA"/>
    <w:rsid w:val="007F0F31"/>
    <w:rsid w:val="00801A97"/>
    <w:rsid w:val="00804EEF"/>
    <w:rsid w:val="00807495"/>
    <w:rsid w:val="00807609"/>
    <w:rsid w:val="00844CAF"/>
    <w:rsid w:val="008549E0"/>
    <w:rsid w:val="00871FA9"/>
    <w:rsid w:val="008D291D"/>
    <w:rsid w:val="00911D1D"/>
    <w:rsid w:val="00913FE1"/>
    <w:rsid w:val="009253C6"/>
    <w:rsid w:val="009431FC"/>
    <w:rsid w:val="00973190"/>
    <w:rsid w:val="00982396"/>
    <w:rsid w:val="009A14E7"/>
    <w:rsid w:val="009A63A4"/>
    <w:rsid w:val="009A7B29"/>
    <w:rsid w:val="009B0A51"/>
    <w:rsid w:val="009C57D2"/>
    <w:rsid w:val="009C747E"/>
    <w:rsid w:val="009D3B3A"/>
    <w:rsid w:val="009D42AA"/>
    <w:rsid w:val="009E2399"/>
    <w:rsid w:val="009F1135"/>
    <w:rsid w:val="00A02CD6"/>
    <w:rsid w:val="00A04C40"/>
    <w:rsid w:val="00A15156"/>
    <w:rsid w:val="00A40A69"/>
    <w:rsid w:val="00A45DB3"/>
    <w:rsid w:val="00AB47FF"/>
    <w:rsid w:val="00AB7A2D"/>
    <w:rsid w:val="00AC0B0C"/>
    <w:rsid w:val="00AC4D3A"/>
    <w:rsid w:val="00AD5814"/>
    <w:rsid w:val="00AE0C00"/>
    <w:rsid w:val="00B22DE3"/>
    <w:rsid w:val="00B23812"/>
    <w:rsid w:val="00B351CC"/>
    <w:rsid w:val="00B37A68"/>
    <w:rsid w:val="00B44731"/>
    <w:rsid w:val="00B50344"/>
    <w:rsid w:val="00B54255"/>
    <w:rsid w:val="00B57C95"/>
    <w:rsid w:val="00B62DBA"/>
    <w:rsid w:val="00B911E6"/>
    <w:rsid w:val="00BB0549"/>
    <w:rsid w:val="00BB1CA8"/>
    <w:rsid w:val="00BE0104"/>
    <w:rsid w:val="00BF720E"/>
    <w:rsid w:val="00C232DE"/>
    <w:rsid w:val="00C43BE4"/>
    <w:rsid w:val="00C666E8"/>
    <w:rsid w:val="00C67193"/>
    <w:rsid w:val="00C70C87"/>
    <w:rsid w:val="00C819E6"/>
    <w:rsid w:val="00C91649"/>
    <w:rsid w:val="00C92D47"/>
    <w:rsid w:val="00C933F4"/>
    <w:rsid w:val="00CB42FB"/>
    <w:rsid w:val="00CB675A"/>
    <w:rsid w:val="00CD0FF5"/>
    <w:rsid w:val="00CD76E0"/>
    <w:rsid w:val="00CF0085"/>
    <w:rsid w:val="00CF2AC5"/>
    <w:rsid w:val="00D05973"/>
    <w:rsid w:val="00D2476B"/>
    <w:rsid w:val="00D30687"/>
    <w:rsid w:val="00D6604E"/>
    <w:rsid w:val="00D754FE"/>
    <w:rsid w:val="00D811C3"/>
    <w:rsid w:val="00D82923"/>
    <w:rsid w:val="00D84B14"/>
    <w:rsid w:val="00D863DB"/>
    <w:rsid w:val="00DB4E72"/>
    <w:rsid w:val="00DC366B"/>
    <w:rsid w:val="00DC7C7A"/>
    <w:rsid w:val="00DD04F7"/>
    <w:rsid w:val="00DD1253"/>
    <w:rsid w:val="00DF0C2A"/>
    <w:rsid w:val="00DF19E9"/>
    <w:rsid w:val="00DF65B7"/>
    <w:rsid w:val="00E21E4E"/>
    <w:rsid w:val="00E6008D"/>
    <w:rsid w:val="00E71969"/>
    <w:rsid w:val="00E93247"/>
    <w:rsid w:val="00EA1B96"/>
    <w:rsid w:val="00EB1727"/>
    <w:rsid w:val="00EC6666"/>
    <w:rsid w:val="00EE4D3F"/>
    <w:rsid w:val="00EE7305"/>
    <w:rsid w:val="00EF1856"/>
    <w:rsid w:val="00EF6335"/>
    <w:rsid w:val="00F0096B"/>
    <w:rsid w:val="00F16B0E"/>
    <w:rsid w:val="00F252F1"/>
    <w:rsid w:val="00F32EE1"/>
    <w:rsid w:val="00F34F54"/>
    <w:rsid w:val="00F35DE0"/>
    <w:rsid w:val="00F40EED"/>
    <w:rsid w:val="00F476A6"/>
    <w:rsid w:val="00F56435"/>
    <w:rsid w:val="00F6232B"/>
    <w:rsid w:val="00FB2EA5"/>
    <w:rsid w:val="00FC0D47"/>
    <w:rsid w:val="00FD51A1"/>
    <w:rsid w:val="00FD5C62"/>
    <w:rsid w:val="00FE49BD"/>
    <w:rsid w:val="00FE6080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26670"/>
  <w15:docId w15:val="{9C731B4F-101B-4DC5-B23A-67146CC9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476A6"/>
    <w:pPr>
      <w:jc w:val="both"/>
    </w:pPr>
    <w:rPr>
      <w:rFonts w:ascii="Arial Rounded MT" w:hAnsi="Arial Rounded MT"/>
      <w:color w:val="404040" w:themeColor="text1" w:themeTint="BF"/>
      <w:spacing w:val="2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49BD"/>
    <w:pPr>
      <w:keepNext/>
      <w:keepLines/>
      <w:spacing w:before="480" w:after="240"/>
      <w:jc w:val="left"/>
      <w:outlineLvl w:val="0"/>
    </w:pPr>
    <w:rPr>
      <w:rFonts w:ascii="Arial Rounded MT Bold" w:eastAsiaTheme="majorEastAsia" w:hAnsi="Arial Rounded MT Bold" w:cstheme="majorBidi"/>
      <w:bCs/>
      <w:smallCaps/>
      <w:color w:val="EAB504"/>
      <w:sz w:val="40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601DA6"/>
    <w:pPr>
      <w:keepNext/>
      <w:keepLines/>
      <w:pBdr>
        <w:bottom w:val="single" w:sz="8" w:space="1" w:color="007CAF"/>
      </w:pBdr>
      <w:suppressAutoHyphens/>
      <w:overflowPunct w:val="0"/>
      <w:autoSpaceDE w:val="0"/>
      <w:spacing w:before="360" w:after="240" w:line="240" w:lineRule="auto"/>
      <w:textAlignment w:val="baseline"/>
      <w:outlineLvl w:val="1"/>
    </w:pPr>
    <w:rPr>
      <w:rFonts w:ascii="Arial Rounded MT Bold" w:hAnsi="Arial Rounded MT Bold"/>
      <w:color w:val="007CAF"/>
      <w:sz w:val="28"/>
    </w:rPr>
  </w:style>
  <w:style w:type="paragraph" w:styleId="Titolo3">
    <w:name w:val="heading 3"/>
    <w:basedOn w:val="Normale"/>
    <w:next w:val="Normale"/>
    <w:link w:val="Titolo3Carattere"/>
    <w:autoRedefine/>
    <w:qFormat/>
    <w:rsid w:val="0027680A"/>
    <w:pPr>
      <w:keepNext/>
      <w:keepLines/>
      <w:suppressAutoHyphens/>
      <w:overflowPunct w:val="0"/>
      <w:autoSpaceDE w:val="0"/>
      <w:spacing w:before="240" w:after="120" w:line="240" w:lineRule="auto"/>
      <w:textAlignment w:val="baseline"/>
      <w:outlineLvl w:val="2"/>
    </w:pPr>
    <w:rPr>
      <w:rFonts w:ascii="Arial Rounded MT Bold" w:hAnsi="Arial Rounded MT Bold"/>
      <w:color w:val="EAB504"/>
    </w:rPr>
  </w:style>
  <w:style w:type="paragraph" w:styleId="Titolo4">
    <w:name w:val="heading 4"/>
    <w:basedOn w:val="Normale"/>
    <w:next w:val="Normale"/>
    <w:link w:val="Titolo4Carattere"/>
    <w:autoRedefine/>
    <w:qFormat/>
    <w:rsid w:val="00AB47FF"/>
    <w:pPr>
      <w:keepNext/>
      <w:keepLines/>
      <w:suppressAutoHyphens/>
      <w:overflowPunct w:val="0"/>
      <w:autoSpaceDE w:val="0"/>
      <w:spacing w:before="240" w:after="120" w:line="240" w:lineRule="auto"/>
      <w:textAlignment w:val="baseline"/>
      <w:outlineLvl w:val="3"/>
    </w:pPr>
    <w:rPr>
      <w:rFonts w:ascii="Arial Rounded MT Bold" w:eastAsia="Times New Roman" w:hAnsi="Arial Rounded MT Bold" w:cs="Times New Roman"/>
      <w:color w:val="595959" w:themeColor="text1" w:themeTint="A6"/>
      <w:szCs w:val="20"/>
      <w:lang w:eastAsia="ar-SA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4D3F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4D3F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4D3F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4D3F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4D3F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601DA6"/>
    <w:rPr>
      <w:rFonts w:ascii="Arial Rounded MT Bold" w:hAnsi="Arial Rounded MT Bold"/>
      <w:color w:val="007CAF"/>
      <w:spacing w:val="2"/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DB4E72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B4E72"/>
  </w:style>
  <w:style w:type="paragraph" w:styleId="Titolo">
    <w:name w:val="Title"/>
    <w:aliases w:val="Titolo grande"/>
    <w:basedOn w:val="Titolo1"/>
    <w:next w:val="Normale"/>
    <w:link w:val="TitoloCarattere"/>
    <w:qFormat/>
    <w:rsid w:val="00B911E6"/>
    <w:pPr>
      <w:jc w:val="center"/>
    </w:pPr>
    <w:rPr>
      <w:sz w:val="48"/>
    </w:rPr>
  </w:style>
  <w:style w:type="character" w:customStyle="1" w:styleId="TitoloCarattere">
    <w:name w:val="Titolo Carattere"/>
    <w:aliases w:val="Titolo grande Carattere"/>
    <w:basedOn w:val="Carpredefinitoparagrafo"/>
    <w:link w:val="Titolo"/>
    <w:rsid w:val="00B911E6"/>
    <w:rPr>
      <w:rFonts w:ascii="Arial Rounded MT Bold" w:eastAsiaTheme="majorEastAsia" w:hAnsi="Arial Rounded MT Bold" w:cstheme="majorBidi"/>
      <w:bCs/>
      <w:smallCaps/>
      <w:color w:val="EAB504"/>
      <w:spacing w:val="2"/>
      <w:sz w:val="48"/>
      <w:szCs w:val="28"/>
    </w:rPr>
  </w:style>
  <w:style w:type="character" w:customStyle="1" w:styleId="Titolo3Carattere">
    <w:name w:val="Titolo 3 Carattere"/>
    <w:basedOn w:val="Carpredefinitoparagrafo"/>
    <w:link w:val="Titolo3"/>
    <w:rsid w:val="0027680A"/>
    <w:rPr>
      <w:rFonts w:ascii="Arial Rounded MT Bold" w:hAnsi="Arial Rounded MT Bold"/>
      <w:color w:val="EAB504"/>
      <w:spacing w:val="2"/>
      <w:sz w:val="24"/>
    </w:rPr>
  </w:style>
  <w:style w:type="character" w:customStyle="1" w:styleId="Titolo4Carattere">
    <w:name w:val="Titolo 4 Carattere"/>
    <w:basedOn w:val="Carpredefinitoparagrafo"/>
    <w:link w:val="Titolo4"/>
    <w:rsid w:val="00AB47FF"/>
    <w:rPr>
      <w:rFonts w:ascii="Arial Rounded MT Bold" w:eastAsia="Times New Roman" w:hAnsi="Arial Rounded MT Bold" w:cs="Times New Roman"/>
      <w:color w:val="595959" w:themeColor="text1" w:themeTint="A6"/>
      <w:spacing w:val="2"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nhideWhenUsed/>
    <w:rsid w:val="00423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356B"/>
  </w:style>
  <w:style w:type="paragraph" w:styleId="Pidipagina">
    <w:name w:val="footer"/>
    <w:basedOn w:val="Normale"/>
    <w:link w:val="PidipaginaCarattere"/>
    <w:unhideWhenUsed/>
    <w:rsid w:val="004235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356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56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9BD"/>
    <w:rPr>
      <w:rFonts w:ascii="Arial Rounded MT Bold" w:eastAsiaTheme="majorEastAsia" w:hAnsi="Arial Rounded MT Bold" w:cstheme="majorBidi"/>
      <w:bCs/>
      <w:smallCaps/>
      <w:color w:val="EAB504"/>
      <w:spacing w:val="2"/>
      <w:sz w:val="40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5DE0"/>
    <w:rPr>
      <w:b/>
      <w:color w:val="007CAF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5DE0"/>
    <w:rPr>
      <w:rFonts w:ascii="Arial Rounded MT" w:hAnsi="Arial Rounded MT"/>
      <w:b/>
      <w:color w:val="007CAF"/>
      <w:sz w:val="32"/>
    </w:rPr>
  </w:style>
  <w:style w:type="character" w:styleId="Enfasidelicata">
    <w:name w:val="Subtle Emphasis"/>
    <w:uiPriority w:val="19"/>
    <w:qFormat/>
    <w:rsid w:val="00F6232B"/>
    <w:rPr>
      <w:b/>
      <w:color w:val="7F7F7F" w:themeColor="text1" w:themeTint="80"/>
    </w:rPr>
  </w:style>
  <w:style w:type="character" w:styleId="Enfasigrassetto">
    <w:name w:val="Strong"/>
    <w:basedOn w:val="Enfasidelicata"/>
    <w:qFormat/>
    <w:rsid w:val="00F35DE0"/>
    <w:rPr>
      <w:rFonts w:ascii="Arial Rounded MT" w:hAnsi="Arial Rounded MT"/>
      <w:b/>
      <w:color w:val="7F7F7F" w:themeColor="text1" w:themeTint="80"/>
      <w:spacing w:val="-2"/>
      <w:sz w:val="24"/>
    </w:rPr>
  </w:style>
  <w:style w:type="paragraph" w:customStyle="1" w:styleId="Immagine">
    <w:name w:val="Immagine"/>
    <w:basedOn w:val="Normale"/>
    <w:link w:val="ImmagineCarattere"/>
    <w:qFormat/>
    <w:rsid w:val="00621400"/>
    <w:pPr>
      <w:spacing w:before="360" w:after="240" w:line="240" w:lineRule="auto"/>
      <w:jc w:val="center"/>
    </w:pPr>
    <w:rPr>
      <w:lang w:eastAsia="ar-SA"/>
    </w:rPr>
  </w:style>
  <w:style w:type="paragraph" w:styleId="Didascalia">
    <w:name w:val="caption"/>
    <w:basedOn w:val="Normale"/>
    <w:next w:val="Normale"/>
    <w:unhideWhenUsed/>
    <w:qFormat/>
    <w:rsid w:val="00D754FE"/>
    <w:pPr>
      <w:spacing w:line="240" w:lineRule="auto"/>
      <w:jc w:val="center"/>
    </w:pPr>
    <w:rPr>
      <w:b/>
      <w:bCs/>
      <w:color w:val="007CAF"/>
      <w:sz w:val="18"/>
      <w:szCs w:val="18"/>
    </w:rPr>
  </w:style>
  <w:style w:type="character" w:customStyle="1" w:styleId="ImmagineCarattere">
    <w:name w:val="Immagine Carattere"/>
    <w:basedOn w:val="Carpredefinitoparagrafo"/>
    <w:link w:val="Immagine"/>
    <w:rsid w:val="00621400"/>
    <w:rPr>
      <w:rFonts w:ascii="Arial Rounded MT" w:hAnsi="Arial Rounded MT"/>
      <w:color w:val="404040" w:themeColor="text1" w:themeTint="BF"/>
      <w:spacing w:val="-2"/>
      <w:sz w:val="24"/>
      <w:lang w:eastAsia="ar-SA"/>
    </w:rPr>
  </w:style>
  <w:style w:type="character" w:styleId="Numeropagina">
    <w:name w:val="page number"/>
    <w:basedOn w:val="Carpredefinitoparagrafo"/>
    <w:rsid w:val="00547DEE"/>
    <w:rPr>
      <w:rFonts w:ascii="Times New Roman" w:hAnsi="Times New Roman"/>
      <w:sz w:val="22"/>
    </w:rPr>
  </w:style>
  <w:style w:type="paragraph" w:customStyle="1" w:styleId="Testodisegno">
    <w:name w:val="Testo disegno"/>
    <w:basedOn w:val="Immagine"/>
    <w:link w:val="TestodisegnoCarattere"/>
    <w:qFormat/>
    <w:rsid w:val="00FD51A1"/>
    <w:pPr>
      <w:spacing w:before="0" w:after="0"/>
    </w:pPr>
    <w:rPr>
      <w:sz w:val="20"/>
    </w:rPr>
  </w:style>
  <w:style w:type="character" w:styleId="Testosegnaposto">
    <w:name w:val="Placeholder Text"/>
    <w:basedOn w:val="Carpredefinitoparagrafo"/>
    <w:uiPriority w:val="99"/>
    <w:semiHidden/>
    <w:rsid w:val="004908A7"/>
    <w:rPr>
      <w:color w:val="808080"/>
    </w:rPr>
  </w:style>
  <w:style w:type="character" w:customStyle="1" w:styleId="TestodisegnoCarattere">
    <w:name w:val="Testo disegno Carattere"/>
    <w:basedOn w:val="ImmagineCarattere"/>
    <w:link w:val="Testodisegno"/>
    <w:rsid w:val="00FD51A1"/>
    <w:rPr>
      <w:rFonts w:ascii="Arial Rounded MT" w:hAnsi="Arial Rounded MT"/>
      <w:color w:val="404040" w:themeColor="text1" w:themeTint="BF"/>
      <w:spacing w:val="-2"/>
      <w:sz w:val="20"/>
      <w:lang w:eastAsia="ar-SA"/>
    </w:rPr>
  </w:style>
  <w:style w:type="table" w:styleId="Grigliatabella">
    <w:name w:val="Table Grid"/>
    <w:basedOn w:val="Tabellanormale"/>
    <w:rsid w:val="0021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2DC6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1762CD"/>
    <w:rPr>
      <w:i/>
      <w:iCs/>
    </w:rPr>
  </w:style>
  <w:style w:type="table" w:styleId="Sfondomedio1-Colore1">
    <w:name w:val="Medium Shading 1 Accent 1"/>
    <w:basedOn w:val="Tabellanormale"/>
    <w:uiPriority w:val="63"/>
    <w:rsid w:val="00F6232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ilelab3841">
    <w:name w:val="Stile lab3841"/>
    <w:basedOn w:val="Sfondochiaro-Colore1"/>
    <w:uiPriority w:val="99"/>
    <w:rsid w:val="00F6232B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medio1-Colore4">
    <w:name w:val="Medium Shading 1 Accent 4"/>
    <w:basedOn w:val="Tabellanormale"/>
    <w:uiPriority w:val="63"/>
    <w:rsid w:val="0011331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chiaro-Colore1">
    <w:name w:val="Light Shading Accent 1"/>
    <w:basedOn w:val="Tabellanormale"/>
    <w:uiPriority w:val="60"/>
    <w:rsid w:val="00F623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tile1">
    <w:name w:val="Stile1"/>
    <w:basedOn w:val="Sfondochiaro-Colore1"/>
    <w:uiPriority w:val="99"/>
    <w:rsid w:val="007C4AEA"/>
    <w:pPr>
      <w:jc w:val="center"/>
    </w:pPr>
    <w:rPr>
      <w:color w:val="404040" w:themeColor="text1" w:themeTint="BF"/>
    </w:rPr>
    <w:tblPr/>
    <w:tcPr>
      <w:tcMar>
        <w:top w:w="85" w:type="dxa"/>
        <w:bottom w:w="8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  <w:bCs/>
        <w:color w:val="FFC00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497D14"/>
    <w:pPr>
      <w:outlineLvl w:val="9"/>
    </w:pPr>
    <w:rPr>
      <w:rFonts w:asciiTheme="majorHAnsi" w:hAnsiTheme="majorHAnsi"/>
      <w:color w:val="365F91" w:themeColor="accent1" w:themeShade="BF"/>
      <w:spacing w:val="0"/>
      <w:sz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97D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7D1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497D14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497D14"/>
    <w:rPr>
      <w:color w:val="0000FF" w:themeColor="hyperlink"/>
      <w:u w:val="single"/>
    </w:rPr>
  </w:style>
  <w:style w:type="paragraph" w:customStyle="1" w:styleId="elnum1">
    <w:name w:val="elnum1"/>
    <w:basedOn w:val="Normale"/>
    <w:rsid w:val="0008474B"/>
    <w:pPr>
      <w:numPr>
        <w:numId w:val="11"/>
      </w:numPr>
      <w:tabs>
        <w:tab w:val="left" w:pos="1134"/>
        <w:tab w:val="left" w:pos="4678"/>
      </w:tabs>
      <w:spacing w:before="40" w:after="40" w:line="240" w:lineRule="auto"/>
      <w:outlineLvl w:val="4"/>
    </w:pPr>
    <w:rPr>
      <w:rFonts w:ascii="Arial Narrow" w:eastAsia="Times New Roman" w:hAnsi="Arial Narrow" w:cs="Arial"/>
      <w:color w:val="333333"/>
      <w:spacing w:val="0"/>
      <w:szCs w:val="20"/>
      <w:lang w:val="en-US" w:eastAsia="en-US"/>
    </w:rPr>
  </w:style>
  <w:style w:type="paragraph" w:customStyle="1" w:styleId="Paragrafo">
    <w:name w:val="Paragrafo"/>
    <w:basedOn w:val="Corpotesto"/>
    <w:link w:val="ParagrafoCarattere"/>
    <w:qFormat/>
    <w:rsid w:val="0008474B"/>
    <w:pPr>
      <w:spacing w:line="240" w:lineRule="auto"/>
    </w:pPr>
    <w:rPr>
      <w:rFonts w:ascii="Arial Narrow" w:eastAsia="Times New Roman" w:hAnsi="Arial Narrow" w:cs="Arial"/>
      <w:color w:val="333333"/>
      <w:spacing w:val="0"/>
      <w:sz w:val="18"/>
      <w:szCs w:val="20"/>
      <w:lang w:val="en-US" w:eastAsia="en-US"/>
    </w:rPr>
  </w:style>
  <w:style w:type="character" w:customStyle="1" w:styleId="ParagrafoCarattere">
    <w:name w:val="Paragrafo Carattere"/>
    <w:basedOn w:val="CorpotestoCarattere"/>
    <w:link w:val="Paragrafo"/>
    <w:rsid w:val="0008474B"/>
    <w:rPr>
      <w:rFonts w:ascii="Arial Narrow" w:eastAsia="Times New Roman" w:hAnsi="Arial Narrow" w:cs="Arial"/>
      <w:color w:val="333333"/>
      <w:sz w:val="18"/>
      <w:szCs w:val="20"/>
      <w:lang w:val="en-US" w:eastAsia="en-US"/>
    </w:rPr>
  </w:style>
  <w:style w:type="paragraph" w:customStyle="1" w:styleId="Disegno">
    <w:name w:val="Disegno"/>
    <w:basedOn w:val="Normale"/>
    <w:link w:val="DisegnoCarattere"/>
    <w:qFormat/>
    <w:rsid w:val="00911D1D"/>
    <w:pPr>
      <w:spacing w:after="0" w:line="240" w:lineRule="auto"/>
      <w:jc w:val="center"/>
    </w:pPr>
    <w:rPr>
      <w:rFonts w:eastAsia="Times New Roman" w:cs="Arial"/>
      <w:color w:val="333333"/>
      <w:spacing w:val="0"/>
      <w:sz w:val="20"/>
      <w:szCs w:val="20"/>
      <w:lang w:val="en-US" w:eastAsia="en-US"/>
    </w:rPr>
  </w:style>
  <w:style w:type="character" w:customStyle="1" w:styleId="DisegnoCarattere">
    <w:name w:val="Disegno Carattere"/>
    <w:basedOn w:val="Carpredefinitoparagrafo"/>
    <w:link w:val="Disegno"/>
    <w:rsid w:val="00911D1D"/>
    <w:rPr>
      <w:rFonts w:ascii="Arial Rounded MT" w:eastAsia="Times New Roman" w:hAnsi="Arial Rounded MT" w:cs="Arial"/>
      <w:color w:val="333333"/>
      <w:sz w:val="20"/>
      <w:szCs w:val="20"/>
      <w:lang w:val="en-US" w:eastAsia="en-US"/>
    </w:rPr>
  </w:style>
  <w:style w:type="paragraph" w:customStyle="1" w:styleId="Numero">
    <w:name w:val="Numero"/>
    <w:basedOn w:val="Normale"/>
    <w:rsid w:val="003A18A1"/>
    <w:pPr>
      <w:numPr>
        <w:numId w:val="12"/>
      </w:numPr>
      <w:tabs>
        <w:tab w:val="left" w:pos="1134"/>
        <w:tab w:val="left" w:pos="4678"/>
      </w:tabs>
      <w:spacing w:before="20" w:after="20" w:line="240" w:lineRule="auto"/>
      <w:jc w:val="center"/>
      <w:outlineLvl w:val="4"/>
    </w:pPr>
    <w:rPr>
      <w:rFonts w:ascii="Arial Narrow" w:eastAsia="Times New Roman" w:hAnsi="Arial Narrow" w:cs="Arial"/>
      <w:color w:val="333333"/>
      <w:spacing w:val="0"/>
      <w:szCs w:val="20"/>
      <w:lang w:val="en-US" w:eastAsia="en-US"/>
    </w:rPr>
  </w:style>
  <w:style w:type="paragraph" w:customStyle="1" w:styleId="Tabella">
    <w:name w:val="Tabella"/>
    <w:basedOn w:val="Corpotesto"/>
    <w:link w:val="TabellaCarattere"/>
    <w:qFormat/>
    <w:rsid w:val="003A18A1"/>
    <w:pPr>
      <w:spacing w:before="120" w:line="240" w:lineRule="auto"/>
    </w:pPr>
    <w:rPr>
      <w:rFonts w:eastAsia="Times New Roman" w:cs="Arial"/>
      <w:bCs/>
      <w:color w:val="333333"/>
      <w:spacing w:val="0"/>
      <w:sz w:val="20"/>
      <w:szCs w:val="20"/>
      <w:lang w:val="en-US" w:eastAsia="en-US"/>
    </w:rPr>
  </w:style>
  <w:style w:type="character" w:customStyle="1" w:styleId="TabellaCarattere">
    <w:name w:val="Tabella Carattere"/>
    <w:basedOn w:val="CorpotestoCarattere"/>
    <w:link w:val="Tabella"/>
    <w:rsid w:val="003A18A1"/>
    <w:rPr>
      <w:rFonts w:ascii="Arial Rounded MT" w:eastAsia="Times New Roman" w:hAnsi="Arial Rounded MT" w:cs="Arial"/>
      <w:bCs/>
      <w:color w:val="333333"/>
      <w:sz w:val="20"/>
      <w:szCs w:val="20"/>
      <w:lang w:val="en-US" w:eastAsia="en-US"/>
    </w:rPr>
  </w:style>
  <w:style w:type="table" w:styleId="Sfondomedio1-Colore3">
    <w:name w:val="Medium Shading 1 Accent 3"/>
    <w:basedOn w:val="Tabellanormale"/>
    <w:uiPriority w:val="63"/>
    <w:rsid w:val="0062487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52C2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pacing w:val="0"/>
      <w:szCs w:val="24"/>
    </w:rPr>
  </w:style>
  <w:style w:type="paragraph" w:customStyle="1" w:styleId="Contenutotabella">
    <w:name w:val="Contenuto tabella"/>
    <w:basedOn w:val="Normale"/>
    <w:rsid w:val="006A1A38"/>
    <w:pPr>
      <w:suppressLineNumbers/>
      <w:suppressAutoHyphens/>
      <w:spacing w:after="0" w:line="240" w:lineRule="auto"/>
      <w:jc w:val="left"/>
    </w:pPr>
    <w:rPr>
      <w:rFonts w:ascii="Trebuchet MS" w:eastAsia="Times New Roman" w:hAnsi="Trebuchet MS" w:cs="Times New Roman"/>
      <w:color w:val="auto"/>
      <w:spacing w:val="0"/>
      <w:sz w:val="20"/>
      <w:szCs w:val="24"/>
      <w:lang w:eastAsia="ar-SA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4D3F"/>
    <w:rPr>
      <w:rFonts w:asciiTheme="majorHAnsi" w:eastAsiaTheme="majorEastAsia" w:hAnsiTheme="majorHAnsi" w:cstheme="majorBidi"/>
      <w:color w:val="243F60" w:themeColor="accent1" w:themeShade="7F"/>
      <w:spacing w:val="2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4D3F"/>
    <w:rPr>
      <w:rFonts w:asciiTheme="majorHAnsi" w:eastAsiaTheme="majorEastAsia" w:hAnsiTheme="majorHAnsi" w:cstheme="majorBidi"/>
      <w:i/>
      <w:iCs/>
      <w:color w:val="243F60" w:themeColor="accent1" w:themeShade="7F"/>
      <w:spacing w:val="2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4D3F"/>
    <w:rPr>
      <w:rFonts w:asciiTheme="majorHAnsi" w:eastAsiaTheme="majorEastAsia" w:hAnsiTheme="majorHAnsi" w:cstheme="majorBidi"/>
      <w:i/>
      <w:iCs/>
      <w:color w:val="404040" w:themeColor="text1" w:themeTint="BF"/>
      <w:spacing w:val="2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4D3F"/>
    <w:rPr>
      <w:rFonts w:asciiTheme="majorHAnsi" w:eastAsiaTheme="majorEastAsia" w:hAnsiTheme="majorHAnsi" w:cstheme="majorBidi"/>
      <w:color w:val="404040" w:themeColor="text1" w:themeTint="BF"/>
      <w:spacing w:val="2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4D3F"/>
    <w:rPr>
      <w:rFonts w:asciiTheme="majorHAnsi" w:eastAsiaTheme="majorEastAsia" w:hAnsiTheme="majorHAnsi" w:cstheme="majorBidi"/>
      <w:i/>
      <w:iCs/>
      <w:color w:val="404040" w:themeColor="text1" w:themeTint="BF"/>
      <w:spacing w:val="2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97319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7319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73190"/>
    <w:rPr>
      <w:rFonts w:ascii="Arial Rounded MT" w:hAnsi="Arial Rounded MT"/>
      <w:color w:val="404040" w:themeColor="text1" w:themeTint="BF"/>
      <w:spacing w:val="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7319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73190"/>
    <w:rPr>
      <w:rFonts w:ascii="Arial Rounded MT" w:hAnsi="Arial Rounded MT"/>
      <w:b/>
      <w:bCs/>
      <w:color w:val="404040" w:themeColor="text1" w:themeTint="BF"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immagine\modelli_documento\carta_intestat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481F-4A88-4BE5-936A-18E335B1F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carta_intestata.dotx</Template>
  <TotalTime>87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</vt:lpstr>
    </vt:vector>
  </TitlesOfParts>
  <Company>società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>Report tecnico</dc:subject>
  <dc:creator>Walter</dc:creator>
  <cp:lastModifiedBy>Walter Giusiano</cp:lastModifiedBy>
  <cp:revision>13</cp:revision>
  <cp:lastPrinted>2020-11-12T15:40:00Z</cp:lastPrinted>
  <dcterms:created xsi:type="dcterms:W3CDTF">2020-11-05T09:21:00Z</dcterms:created>
  <dcterms:modified xsi:type="dcterms:W3CDTF">2020-11-12T15:41:00Z</dcterms:modified>
  <cp:contentStatus>1.0</cp:contentStatus>
</cp:coreProperties>
</file>